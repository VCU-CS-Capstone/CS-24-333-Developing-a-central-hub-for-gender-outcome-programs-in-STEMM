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A63ADF" w:rsidRDefault="00A63ADF" w:rsidP="00A63AD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 Frayser</w:t>
      </w:r>
    </w:p>
    <w:p w:rsidR="00A63ADF" w:rsidRDefault="00A63ADF" w:rsidP="00A63AD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A63ADF" w:rsidRDefault="00A63ADF" w:rsidP="00A63AD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Valecnia</w:t>
      </w:r>
      <w:proofErr w:type="spellEnd"/>
      <w:r>
        <w:rPr>
          <w:rFonts w:ascii="Helvetica" w:hAnsi="Helvetica" w:cs="Helvetica"/>
          <w:i/>
          <w:color w:val="000000"/>
        </w:rPr>
        <w:t xml:space="preserve"> Carter</w:t>
      </w:r>
    </w:p>
    <w:p w:rsidR="00A63ADF" w:rsidRPr="00A63ADF" w:rsidRDefault="00A63ADF" w:rsidP="00A63AD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Dimayri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8F4D0B" w:rsidRPr="00B520B2" w:rsidRDefault="008F4D0B" w:rsidP="00B520B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</w:p>
    <w:p w:rsidR="00CE428E" w:rsidRPr="00B520B2" w:rsidRDefault="00CE428E" w:rsidP="00B520B2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1918C8" w:rsidRDefault="001918C8" w:rsidP="001918C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Work on </w:t>
      </w:r>
      <w:proofErr w:type="spellStart"/>
      <w:r>
        <w:rPr>
          <w:rFonts w:ascii="Helvetica" w:hAnsi="Helvetica" w:cs="Helvetica"/>
          <w:i/>
          <w:color w:val="000000"/>
        </w:rPr>
        <w:t>ddl</w:t>
      </w:r>
      <w:proofErr w:type="spellEnd"/>
      <w:r>
        <w:rPr>
          <w:rFonts w:ascii="Helvetica" w:hAnsi="Helvetica" w:cs="Helvetica"/>
          <w:i/>
          <w:color w:val="000000"/>
        </w:rPr>
        <w:t xml:space="preserve"> file – 02/21/2024</w:t>
      </w:r>
    </w:p>
    <w:p w:rsidR="001918C8" w:rsidRDefault="00C54663" w:rsidP="001918C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2 pages of website coded – Jennifer Bonda – 02/21/2024</w:t>
      </w:r>
    </w:p>
    <w:p w:rsidR="00C54663" w:rsidRDefault="00C54663" w:rsidP="001918C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2 pages of websi</w:t>
      </w:r>
      <w:r w:rsidR="007245F1">
        <w:rPr>
          <w:rFonts w:ascii="Helvetica" w:hAnsi="Helvetica" w:cs="Helvetica"/>
          <w:i/>
          <w:color w:val="000000"/>
        </w:rPr>
        <w:t>t</w:t>
      </w:r>
      <w:r>
        <w:rPr>
          <w:rFonts w:ascii="Helvetica" w:hAnsi="Helvetica" w:cs="Helvetica"/>
          <w:i/>
          <w:color w:val="000000"/>
        </w:rPr>
        <w:t>e coded – Matt Frayer – 02/21/2024</w:t>
      </w:r>
    </w:p>
    <w:p w:rsidR="001918C8" w:rsidRPr="001918C8" w:rsidRDefault="001918C8" w:rsidP="001918C8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C85CB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6926B9" w:rsidRDefault="006926B9" w:rsidP="006926B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 – meeting moved to next week</w:t>
      </w:r>
    </w:p>
    <w:sectPr w:rsidR="008F4D0B" w:rsidRPr="006926B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427A" w:rsidRDefault="007E427A" w:rsidP="00110679">
      <w:pPr>
        <w:spacing w:after="0" w:line="240" w:lineRule="auto"/>
      </w:pPr>
      <w:r>
        <w:separator/>
      </w:r>
    </w:p>
  </w:endnote>
  <w:endnote w:type="continuationSeparator" w:id="0">
    <w:p w:rsidR="007E427A" w:rsidRDefault="007E427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427A" w:rsidRDefault="007E427A" w:rsidP="00110679">
      <w:pPr>
        <w:spacing w:after="0" w:line="240" w:lineRule="auto"/>
      </w:pPr>
      <w:r>
        <w:separator/>
      </w:r>
    </w:p>
  </w:footnote>
  <w:footnote w:type="continuationSeparator" w:id="0">
    <w:p w:rsidR="007E427A" w:rsidRDefault="007E427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ADF" w:rsidRDefault="00A63ADF" w:rsidP="00A63A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A63ADF" w:rsidRDefault="00A63ADF" w:rsidP="00A63A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A63ADF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5 – Feb 12 – 16,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EA0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29830">
    <w:abstractNumId w:val="1"/>
  </w:num>
  <w:num w:numId="2" w16cid:durableId="10604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8A"/>
    <w:rsid w:val="0000268A"/>
    <w:rsid w:val="001062DD"/>
    <w:rsid w:val="00110679"/>
    <w:rsid w:val="00121B9F"/>
    <w:rsid w:val="001918C8"/>
    <w:rsid w:val="002A7A77"/>
    <w:rsid w:val="00671386"/>
    <w:rsid w:val="006926B9"/>
    <w:rsid w:val="007245F1"/>
    <w:rsid w:val="00737ECD"/>
    <w:rsid w:val="007E427A"/>
    <w:rsid w:val="00814AEF"/>
    <w:rsid w:val="008F4D0B"/>
    <w:rsid w:val="009D2C4C"/>
    <w:rsid w:val="00A63ADF"/>
    <w:rsid w:val="00AD3211"/>
    <w:rsid w:val="00B520B2"/>
    <w:rsid w:val="00C17343"/>
    <w:rsid w:val="00C54663"/>
    <w:rsid w:val="00C82ACA"/>
    <w:rsid w:val="00C85CB9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404A1"/>
  <w15:chartTrackingRefBased/>
  <w15:docId w15:val="{E65B93D6-5392-3441-AB58-652F8CC3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7</cp:revision>
  <cp:lastPrinted>2024-04-03T03:53:00Z</cp:lastPrinted>
  <dcterms:created xsi:type="dcterms:W3CDTF">2024-04-03T01:34:00Z</dcterms:created>
  <dcterms:modified xsi:type="dcterms:W3CDTF">2024-04-03T22:59:00Z</dcterms:modified>
</cp:coreProperties>
</file>