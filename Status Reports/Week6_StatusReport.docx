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94693D" w:rsidP="0094693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Frayser</w:t>
      </w:r>
    </w:p>
    <w:p w:rsidR="0094693D" w:rsidRDefault="0094693D" w:rsidP="0094693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94693D" w:rsidRDefault="0094693D" w:rsidP="0094693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94693D" w:rsidRPr="0094693D" w:rsidRDefault="0094693D" w:rsidP="0094693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D76F49" w:rsidRPr="00D76F49" w:rsidRDefault="00D76F49" w:rsidP="00D76F4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Successfully ran next.js application on server shared with us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Pr="002A3ACB" w:rsidRDefault="00CE428E" w:rsidP="002A3ACB">
      <w:pPr>
        <w:spacing w:after="0" w:line="240" w:lineRule="auto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A07D4C" w:rsidRDefault="00D76F49" w:rsidP="00A07D4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Host website on cmsc508.com and send </w:t>
      </w:r>
      <w:proofErr w:type="spellStart"/>
      <w:r>
        <w:rPr>
          <w:rFonts w:ascii="Helvetica" w:hAnsi="Helvetica" w:cs="Helvetica"/>
          <w:i/>
          <w:color w:val="000000"/>
        </w:rPr>
        <w:t>url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 – </w:t>
      </w:r>
      <w:r>
        <w:rPr>
          <w:rFonts w:ascii="Helvetica" w:hAnsi="Helvetica" w:cs="Helvetica"/>
          <w:i/>
          <w:color w:val="000000"/>
        </w:rPr>
        <w:t>02/28/2024</w:t>
      </w:r>
    </w:p>
    <w:p w:rsidR="008F4D0B" w:rsidRPr="00A07D4C" w:rsidRDefault="00A07D4C" w:rsidP="00A07D4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and push</w:t>
      </w:r>
      <w:r w:rsidRPr="00A07D4C">
        <w:rPr>
          <w:rFonts w:ascii="Helvetica" w:hAnsi="Helvetica" w:cs="Helvetica"/>
          <w:i/>
          <w:color w:val="000000"/>
        </w:rPr>
        <w:t xml:space="preserve"> backend </w:t>
      </w:r>
      <w:proofErr w:type="spellStart"/>
      <w:r w:rsidRPr="00A07D4C">
        <w:rPr>
          <w:rFonts w:ascii="Helvetica" w:hAnsi="Helvetica" w:cs="Helvetica"/>
          <w:i/>
          <w:color w:val="000000"/>
        </w:rPr>
        <w:t>ddl</w:t>
      </w:r>
      <w:proofErr w:type="spellEnd"/>
      <w:r w:rsidRPr="00A07D4C">
        <w:rPr>
          <w:rFonts w:ascii="Helvetica" w:hAnsi="Helvetica" w:cs="Helvetica"/>
          <w:i/>
          <w:color w:val="000000"/>
        </w:rPr>
        <w:t xml:space="preserve"> file</w:t>
      </w:r>
      <w:r w:rsidR="008F4D0B" w:rsidRPr="00A07D4C">
        <w:rPr>
          <w:rFonts w:ascii="Helvetica" w:hAnsi="Helvetica" w:cs="Helvetica"/>
          <w:i/>
          <w:color w:val="000000"/>
        </w:rPr>
        <w:t xml:space="preserve"> </w:t>
      </w:r>
      <w:r w:rsidRPr="00A07D4C">
        <w:rPr>
          <w:rFonts w:ascii="Helvetica" w:hAnsi="Helvetica" w:cs="Helvetica"/>
          <w:i/>
          <w:color w:val="000000"/>
        </w:rPr>
        <w:t xml:space="preserve">to create database </w:t>
      </w:r>
      <w:r w:rsidR="008F4D0B" w:rsidRPr="00A07D4C">
        <w:rPr>
          <w:rFonts w:ascii="Helvetica" w:hAnsi="Helvetica" w:cs="Helvetica"/>
          <w:i/>
          <w:color w:val="000000"/>
        </w:rPr>
        <w:t xml:space="preserve">– </w:t>
      </w:r>
      <w:r w:rsidRPr="00A07D4C">
        <w:rPr>
          <w:rFonts w:ascii="Helvetica" w:hAnsi="Helvetica" w:cs="Helvetica"/>
          <w:i/>
          <w:color w:val="000000"/>
        </w:rPr>
        <w:t>02/28/2024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0D6156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D76F4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1AB8" w:rsidRDefault="00AD1AB8" w:rsidP="00110679">
      <w:pPr>
        <w:spacing w:after="0" w:line="240" w:lineRule="auto"/>
      </w:pPr>
      <w:r>
        <w:separator/>
      </w:r>
    </w:p>
  </w:endnote>
  <w:endnote w:type="continuationSeparator" w:id="0">
    <w:p w:rsidR="00AD1AB8" w:rsidRDefault="00AD1AB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1AB8" w:rsidRDefault="00AD1AB8" w:rsidP="00110679">
      <w:pPr>
        <w:spacing w:after="0" w:line="240" w:lineRule="auto"/>
      </w:pPr>
      <w:r>
        <w:separator/>
      </w:r>
    </w:p>
  </w:footnote>
  <w:footnote w:type="continuationSeparator" w:id="0">
    <w:p w:rsidR="00AD1AB8" w:rsidRDefault="00AD1AB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693D" w:rsidRDefault="0094693D" w:rsidP="009469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94693D" w:rsidRDefault="0094693D" w:rsidP="009469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94693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6 – Feb 19 – 23,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D6EA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39098">
    <w:abstractNumId w:val="1"/>
  </w:num>
  <w:num w:numId="2" w16cid:durableId="9215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47"/>
    <w:rsid w:val="000D6156"/>
    <w:rsid w:val="001062DD"/>
    <w:rsid w:val="00110679"/>
    <w:rsid w:val="00172DCA"/>
    <w:rsid w:val="002A3ACB"/>
    <w:rsid w:val="002A7A77"/>
    <w:rsid w:val="00671386"/>
    <w:rsid w:val="00814AEF"/>
    <w:rsid w:val="008F4D0B"/>
    <w:rsid w:val="0094693D"/>
    <w:rsid w:val="00A07D4C"/>
    <w:rsid w:val="00AD1AB8"/>
    <w:rsid w:val="00AD3211"/>
    <w:rsid w:val="00C17343"/>
    <w:rsid w:val="00C82ACA"/>
    <w:rsid w:val="00CD1F18"/>
    <w:rsid w:val="00CE428E"/>
    <w:rsid w:val="00D76F49"/>
    <w:rsid w:val="00F15F74"/>
    <w:rsid w:val="00F27556"/>
    <w:rsid w:val="00F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DE390"/>
  <w15:chartTrackingRefBased/>
  <w15:docId w15:val="{5FAA811C-FF85-7C4A-899E-54650A2C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5</cp:revision>
  <dcterms:created xsi:type="dcterms:W3CDTF">2024-04-03T01:36:00Z</dcterms:created>
  <dcterms:modified xsi:type="dcterms:W3CDTF">2024-04-03T04:36:00Z</dcterms:modified>
</cp:coreProperties>
</file>