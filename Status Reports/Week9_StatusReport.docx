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921DCE" w:rsidP="00921D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Matt </w:t>
      </w:r>
      <w:proofErr w:type="spellStart"/>
      <w:r>
        <w:rPr>
          <w:rFonts w:ascii="Helvetica" w:hAnsi="Helvetica" w:cs="Helvetica"/>
          <w:i/>
          <w:color w:val="000000"/>
        </w:rPr>
        <w:t>Frayser</w:t>
      </w:r>
      <w:proofErr w:type="spellEnd"/>
    </w:p>
    <w:p w:rsidR="00921DCE" w:rsidRDefault="00921DCE" w:rsidP="00921D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921DCE" w:rsidRPr="00921DCE" w:rsidRDefault="00921DCE" w:rsidP="00921DCE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030C4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Set up </w:t>
      </w:r>
      <w:proofErr w:type="spellStart"/>
      <w:r>
        <w:rPr>
          <w:rFonts w:ascii="Helvetica" w:hAnsi="Helvetica" w:cs="Helvetica"/>
          <w:i/>
          <w:color w:val="000000"/>
        </w:rPr>
        <w:t>Pubmed</w:t>
      </w:r>
      <w:proofErr w:type="spellEnd"/>
      <w:r>
        <w:rPr>
          <w:rFonts w:ascii="Helvetica" w:hAnsi="Helvetica" w:cs="Helvetica"/>
          <w:i/>
          <w:color w:val="000000"/>
        </w:rPr>
        <w:t xml:space="preserve"> API to extract papers and manuscripts</w:t>
      </w:r>
    </w:p>
    <w:p w:rsidR="008F4D0B" w:rsidRPr="008F4D0B" w:rsidRDefault="00030C47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Pushed some front-end code to </w:t>
      </w:r>
      <w:proofErr w:type="spellStart"/>
      <w:r>
        <w:rPr>
          <w:rFonts w:ascii="Helvetica" w:hAnsi="Helvetica" w:cs="Helvetica"/>
          <w:i/>
          <w:color w:val="000000"/>
        </w:rPr>
        <w:t>Github</w:t>
      </w:r>
      <w:proofErr w:type="spellEnd"/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CE428E" w:rsidRDefault="008F4D0B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 w:rsidRPr="008F4D0B">
        <w:rPr>
          <w:rFonts w:ascii="Helvetica" w:hAnsi="Helvetica" w:cs="Helvetica"/>
          <w:i/>
          <w:color w:val="000000"/>
        </w:rPr>
        <w:t>Milestone – team member – date due</w:t>
      </w:r>
    </w:p>
    <w:p w:rsidR="008F4D0B" w:rsidRDefault="008F4D0B" w:rsidP="008F4D0B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996BAC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160C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current issues – meeting moved to next week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F05C4" w:rsidRDefault="003F05C4" w:rsidP="00110679">
      <w:pPr>
        <w:spacing w:after="0" w:line="240" w:lineRule="auto"/>
      </w:pPr>
      <w:r>
        <w:separator/>
      </w:r>
    </w:p>
  </w:endnote>
  <w:endnote w:type="continuationSeparator" w:id="0">
    <w:p w:rsidR="003F05C4" w:rsidRDefault="003F05C4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F05C4" w:rsidRDefault="003F05C4" w:rsidP="00110679">
      <w:pPr>
        <w:spacing w:after="0" w:line="240" w:lineRule="auto"/>
      </w:pPr>
      <w:r>
        <w:separator/>
      </w:r>
    </w:p>
  </w:footnote>
  <w:footnote w:type="continuationSeparator" w:id="0">
    <w:p w:rsidR="003F05C4" w:rsidRDefault="003F05C4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1DCE" w:rsidRDefault="00921DCE" w:rsidP="00921D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rFonts w:ascii="Calibri" w:eastAsia="Calibri" w:hAnsi="Calibri" w:cs="Calibri"/>
        <w:b/>
        <w:color w:val="000000"/>
        <w:sz w:val="30"/>
        <w:szCs w:val="30"/>
      </w:rPr>
      <w:t>CS-24-333  -  Developing a central hub for gender outcome programs in STEMM</w:t>
    </w:r>
  </w:p>
  <w:p w:rsidR="00921DCE" w:rsidRDefault="00921DCE" w:rsidP="00921DC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Status Report</w:t>
    </w:r>
  </w:p>
  <w:p w:rsidR="00110679" w:rsidRPr="008F4D0B" w:rsidRDefault="00921DCE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Week 9 – Mar 11 – 15, 2024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C2FAC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0253892">
    <w:abstractNumId w:val="1"/>
  </w:num>
  <w:num w:numId="2" w16cid:durableId="556431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75"/>
    <w:rsid w:val="00030C47"/>
    <w:rsid w:val="001062DD"/>
    <w:rsid w:val="00110679"/>
    <w:rsid w:val="002A7A77"/>
    <w:rsid w:val="003C5811"/>
    <w:rsid w:val="003F05C4"/>
    <w:rsid w:val="00671386"/>
    <w:rsid w:val="00814AEF"/>
    <w:rsid w:val="008160C2"/>
    <w:rsid w:val="0086658D"/>
    <w:rsid w:val="008F4D0B"/>
    <w:rsid w:val="00921DCE"/>
    <w:rsid w:val="00996BAC"/>
    <w:rsid w:val="00AD3211"/>
    <w:rsid w:val="00C17343"/>
    <w:rsid w:val="00C82ACA"/>
    <w:rsid w:val="00CD1F18"/>
    <w:rsid w:val="00CE428E"/>
    <w:rsid w:val="00D77B75"/>
    <w:rsid w:val="00F1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C04C7"/>
  <w15:chartTrackingRefBased/>
  <w15:docId w15:val="{326B8AD6-D240-3140-97EC-9A323F3C4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(5).dotx</Template>
  <TotalTime>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3</cp:revision>
  <dcterms:created xsi:type="dcterms:W3CDTF">2024-04-03T01:37:00Z</dcterms:created>
  <dcterms:modified xsi:type="dcterms:W3CDTF">2024-04-03T22:42:00Z</dcterms:modified>
</cp:coreProperties>
</file>