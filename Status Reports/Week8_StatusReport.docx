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EF7E88" w:rsidP="00EF7E8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Matt </w:t>
      </w:r>
      <w:proofErr w:type="spellStart"/>
      <w:r>
        <w:rPr>
          <w:rFonts w:ascii="Helvetica" w:hAnsi="Helvetica" w:cs="Helvetica"/>
          <w:i/>
          <w:color w:val="000000"/>
        </w:rPr>
        <w:t>Frayser</w:t>
      </w:r>
      <w:proofErr w:type="spellEnd"/>
    </w:p>
    <w:p w:rsidR="00EF7E88" w:rsidRDefault="00EF7E88" w:rsidP="00EF7E8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EF7E88" w:rsidRDefault="00EF7E88" w:rsidP="00EF7E8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EF7E88" w:rsidRPr="00EF7E88" w:rsidRDefault="00EF7E88" w:rsidP="00EF7E8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Dimayri</w:t>
      </w:r>
      <w:proofErr w:type="spellEnd"/>
      <w:r>
        <w:rPr>
          <w:rFonts w:ascii="Helvetica" w:hAnsi="Helvetica" w:cs="Helvetica"/>
          <w:i/>
          <w:color w:val="000000"/>
        </w:rPr>
        <w:t xml:space="preserve">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Pr="00030373" w:rsidRDefault="008F4D0B" w:rsidP="0003037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 Team member</w:t>
      </w:r>
      <w:r w:rsidR="00CE428E" w:rsidRPr="00030373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03037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Continue to work on frontend – 02/20/2024</w:t>
      </w:r>
    </w:p>
    <w:p w:rsidR="00030373" w:rsidRDefault="0003037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Continue to work on how to use </w:t>
      </w:r>
      <w:proofErr w:type="spellStart"/>
      <w:r>
        <w:rPr>
          <w:rFonts w:ascii="Helvetica" w:hAnsi="Helvetica" w:cs="Helvetica"/>
          <w:i/>
          <w:color w:val="000000"/>
        </w:rPr>
        <w:t>Pubmed</w:t>
      </w:r>
      <w:proofErr w:type="spellEnd"/>
      <w:r>
        <w:rPr>
          <w:rFonts w:ascii="Helvetica" w:hAnsi="Helvetica" w:cs="Helvetica"/>
          <w:i/>
          <w:color w:val="000000"/>
        </w:rPr>
        <w:t xml:space="preserve"> API</w:t>
      </w:r>
      <w:r w:rsidR="00F8365F">
        <w:rPr>
          <w:rFonts w:ascii="Helvetica" w:hAnsi="Helvetica" w:cs="Helvetica"/>
          <w:i/>
          <w:color w:val="000000"/>
        </w:rPr>
        <w:t xml:space="preserve"> – 02/20/2024</w:t>
      </w:r>
    </w:p>
    <w:p w:rsidR="00030373" w:rsidRPr="00030373" w:rsidRDefault="00030373" w:rsidP="00030373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:rsidR="000A4F72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F8365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current issues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CC9" w:rsidRDefault="00973CC9" w:rsidP="00110679">
      <w:pPr>
        <w:spacing w:after="0" w:line="240" w:lineRule="auto"/>
      </w:pPr>
      <w:r>
        <w:separator/>
      </w:r>
    </w:p>
  </w:endnote>
  <w:endnote w:type="continuationSeparator" w:id="0">
    <w:p w:rsidR="00973CC9" w:rsidRDefault="00973CC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CC9" w:rsidRDefault="00973CC9" w:rsidP="00110679">
      <w:pPr>
        <w:spacing w:after="0" w:line="240" w:lineRule="auto"/>
      </w:pPr>
      <w:r>
        <w:separator/>
      </w:r>
    </w:p>
  </w:footnote>
  <w:footnote w:type="continuationSeparator" w:id="0">
    <w:p w:rsidR="00973CC9" w:rsidRDefault="00973CC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7E88" w:rsidRDefault="00EF7E88" w:rsidP="00EF7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rFonts w:ascii="Calibri" w:eastAsia="Calibri" w:hAnsi="Calibri" w:cs="Calibri"/>
        <w:b/>
        <w:color w:val="000000"/>
        <w:sz w:val="30"/>
        <w:szCs w:val="30"/>
      </w:rPr>
      <w:t>CS-24-333  -  Developing a central hub for gender outcome programs in STEMM</w:t>
    </w:r>
  </w:p>
  <w:p w:rsidR="00EF7E88" w:rsidRDefault="00EF7E88" w:rsidP="00EF7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Status Report</w:t>
    </w:r>
  </w:p>
  <w:p w:rsidR="00110679" w:rsidRPr="008F4D0B" w:rsidRDefault="00EF7E88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Week 8 – Mar 4 – 8, 2024</w:t>
    </w:r>
    <w:r w:rsidR="00030373">
      <w:rPr>
        <w:i/>
        <w:sz w:val="24"/>
        <w:szCs w:val="24"/>
      </w:rPr>
      <w:t xml:space="preserve"> (Spring Break)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47A39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741941">
    <w:abstractNumId w:val="1"/>
  </w:num>
  <w:num w:numId="2" w16cid:durableId="124580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4B"/>
    <w:rsid w:val="00030373"/>
    <w:rsid w:val="000A4F72"/>
    <w:rsid w:val="001062DD"/>
    <w:rsid w:val="00110679"/>
    <w:rsid w:val="002A7A77"/>
    <w:rsid w:val="0030724B"/>
    <w:rsid w:val="00671386"/>
    <w:rsid w:val="00814AEF"/>
    <w:rsid w:val="008F4D0B"/>
    <w:rsid w:val="00973CC9"/>
    <w:rsid w:val="00A272AA"/>
    <w:rsid w:val="00AD3211"/>
    <w:rsid w:val="00C17343"/>
    <w:rsid w:val="00C82ACA"/>
    <w:rsid w:val="00CD1F18"/>
    <w:rsid w:val="00CE428E"/>
    <w:rsid w:val="00EF7E88"/>
    <w:rsid w:val="00F15F74"/>
    <w:rsid w:val="00F8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3B22B"/>
  <w15:chartTrackingRefBased/>
  <w15:docId w15:val="{C0D4694D-7C7F-A349-9F6D-0A9066D3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(5).dotx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3</cp:revision>
  <dcterms:created xsi:type="dcterms:W3CDTF">2024-04-03T01:37:00Z</dcterms:created>
  <dcterms:modified xsi:type="dcterms:W3CDTF">2024-04-03T22:43:00Z</dcterms:modified>
</cp:coreProperties>
</file>