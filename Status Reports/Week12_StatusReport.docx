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034D3A" w:rsidP="00034D3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Matt </w:t>
      </w:r>
      <w:proofErr w:type="spellStart"/>
      <w:r>
        <w:rPr>
          <w:rFonts w:ascii="Helvetica" w:hAnsi="Helvetica" w:cs="Helvetica"/>
          <w:i/>
          <w:color w:val="000000"/>
        </w:rPr>
        <w:t>Frayser</w:t>
      </w:r>
      <w:proofErr w:type="spellEnd"/>
    </w:p>
    <w:p w:rsidR="00034D3A" w:rsidRDefault="00034D3A" w:rsidP="00034D3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034D3A" w:rsidRDefault="00034D3A" w:rsidP="00034D3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034D3A" w:rsidRPr="00034D3A" w:rsidRDefault="00034D3A" w:rsidP="00034D3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Dimayri</w:t>
      </w:r>
      <w:proofErr w:type="spellEnd"/>
      <w:r>
        <w:rPr>
          <w:rFonts w:ascii="Helvetica" w:hAnsi="Helvetica" w:cs="Helvetica"/>
          <w:i/>
          <w:color w:val="000000"/>
        </w:rPr>
        <w:t xml:space="preserve">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Pr="00694906" w:rsidRDefault="008F4D0B" w:rsidP="0069490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  <w:r w:rsidR="00CE428E" w:rsidRPr="00694906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69490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Add filtering option to website – TBA </w:t>
      </w:r>
    </w:p>
    <w:p w:rsidR="00694906" w:rsidRPr="00694906" w:rsidRDefault="00694906" w:rsidP="0069490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:rsidR="00F4773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69490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318" w:rsidRDefault="00161318" w:rsidP="00110679">
      <w:pPr>
        <w:spacing w:after="0" w:line="240" w:lineRule="auto"/>
      </w:pPr>
      <w:r>
        <w:separator/>
      </w:r>
    </w:p>
  </w:endnote>
  <w:endnote w:type="continuationSeparator" w:id="0">
    <w:p w:rsidR="00161318" w:rsidRDefault="0016131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318" w:rsidRDefault="00161318" w:rsidP="00110679">
      <w:pPr>
        <w:spacing w:after="0" w:line="240" w:lineRule="auto"/>
      </w:pPr>
      <w:r>
        <w:separator/>
      </w:r>
    </w:p>
  </w:footnote>
  <w:footnote w:type="continuationSeparator" w:id="0">
    <w:p w:rsidR="00161318" w:rsidRDefault="0016131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7F2" w:rsidRDefault="00EC67F2" w:rsidP="00EC67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EC67F2" w:rsidRDefault="00EC67F2" w:rsidP="00EC67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EC67F2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12 – April 1 – 5,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682A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88616">
    <w:abstractNumId w:val="1"/>
  </w:num>
  <w:num w:numId="2" w16cid:durableId="160769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55"/>
    <w:rsid w:val="00034D3A"/>
    <w:rsid w:val="00050029"/>
    <w:rsid w:val="001062DD"/>
    <w:rsid w:val="00110679"/>
    <w:rsid w:val="00161318"/>
    <w:rsid w:val="00270550"/>
    <w:rsid w:val="002A7A77"/>
    <w:rsid w:val="005F788F"/>
    <w:rsid w:val="00671386"/>
    <w:rsid w:val="00694906"/>
    <w:rsid w:val="00814AEF"/>
    <w:rsid w:val="008F4D0B"/>
    <w:rsid w:val="00AD3211"/>
    <w:rsid w:val="00B63855"/>
    <w:rsid w:val="00B67455"/>
    <w:rsid w:val="00C17343"/>
    <w:rsid w:val="00C82ACA"/>
    <w:rsid w:val="00CD1F18"/>
    <w:rsid w:val="00CE428E"/>
    <w:rsid w:val="00EC67F2"/>
    <w:rsid w:val="00F15F74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6E4FD"/>
  <w15:chartTrackingRefBased/>
  <w15:docId w15:val="{D56B6765-288D-2143-AE11-C5E5700F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4</cp:revision>
  <dcterms:created xsi:type="dcterms:W3CDTF">2024-04-03T01:38:00Z</dcterms:created>
  <dcterms:modified xsi:type="dcterms:W3CDTF">2024-04-03T23:01:00Z</dcterms:modified>
</cp:coreProperties>
</file>