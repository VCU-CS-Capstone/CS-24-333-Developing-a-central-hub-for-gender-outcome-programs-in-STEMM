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416D26" w:rsidRPr="008F4D0B" w:rsidRDefault="00416D26" w:rsidP="00416D2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Matt Frayer</w:t>
      </w:r>
    </w:p>
    <w:p w:rsidR="00416D26" w:rsidRDefault="00416D26" w:rsidP="00416D2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Jennifer Bonda</w:t>
      </w:r>
    </w:p>
    <w:p w:rsidR="00416D26" w:rsidRDefault="00416D26" w:rsidP="00416D2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Valencia Carter</w:t>
      </w:r>
    </w:p>
    <w:p w:rsidR="00416D26" w:rsidRPr="008F4D0B" w:rsidRDefault="00416D26" w:rsidP="00416D2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Dimayri Romero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416D26" w:rsidP="00416D2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Met with advisors and discussed our ideologies for this semester</w:t>
      </w:r>
      <w:r w:rsidR="00CE428E"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416D26" w:rsidRDefault="00416D26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Thinking of a visual for the database</w:t>
      </w:r>
      <w:r w:rsidR="008F4D0B" w:rsidRPr="008F4D0B">
        <w:rPr>
          <w:rFonts w:ascii="Helvetica" w:hAnsi="Helvetica" w:cs="Helvetica"/>
          <w:i/>
          <w:color w:val="000000"/>
        </w:rPr>
        <w:t xml:space="preserve"> –</w:t>
      </w:r>
      <w:r>
        <w:rPr>
          <w:rFonts w:ascii="Helvetica" w:hAnsi="Helvetica" w:cs="Helvetica"/>
          <w:i/>
          <w:color w:val="000000"/>
        </w:rPr>
        <w:t xml:space="preserve"> Feb 5th</w:t>
      </w:r>
    </w:p>
    <w:p w:rsidR="008F4D0B" w:rsidRPr="008F4D0B" w:rsidRDefault="00416D26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Edit the Figma prototype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Feb 7th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D20D35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416D26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N/A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62B5" w:rsidRDefault="001D62B5" w:rsidP="00110679">
      <w:pPr>
        <w:spacing w:after="0" w:line="240" w:lineRule="auto"/>
      </w:pPr>
      <w:r>
        <w:separator/>
      </w:r>
    </w:p>
  </w:endnote>
  <w:endnote w:type="continuationSeparator" w:id="0">
    <w:p w:rsidR="001D62B5" w:rsidRDefault="001D62B5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6C20" w:rsidRDefault="00946C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6C20" w:rsidRDefault="00946C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6C20" w:rsidRDefault="00946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62B5" w:rsidRDefault="001D62B5" w:rsidP="00110679">
      <w:pPr>
        <w:spacing w:after="0" w:line="240" w:lineRule="auto"/>
      </w:pPr>
      <w:r>
        <w:separator/>
      </w:r>
    </w:p>
  </w:footnote>
  <w:footnote w:type="continuationSeparator" w:id="0">
    <w:p w:rsidR="001D62B5" w:rsidRDefault="001D62B5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6C20" w:rsidRDefault="00946C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6D26" w:rsidRPr="0004716E" w:rsidRDefault="00416D26" w:rsidP="00416D26">
    <w:pPr>
      <w:pStyle w:val="Header"/>
      <w:jc w:val="center"/>
      <w:rPr>
        <w:b/>
        <w:sz w:val="30"/>
        <w:szCs w:val="30"/>
      </w:rPr>
    </w:pPr>
    <w:r w:rsidRPr="0004716E">
      <w:rPr>
        <w:b/>
        <w:sz w:val="30"/>
        <w:szCs w:val="30"/>
      </w:rPr>
      <w:t>CS-24-333  -  Developing a central hub for gender outcome programs in STEMM</w:t>
    </w:r>
  </w:p>
  <w:p w:rsidR="00416D26" w:rsidRPr="00110679" w:rsidRDefault="00416D26" w:rsidP="00416D26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416D26" w:rsidRPr="008F4D0B" w:rsidRDefault="00416D26" w:rsidP="00416D26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2 - Jan 22 – 26, </w:t>
    </w:r>
    <w:r>
      <w:rPr>
        <w:i/>
        <w:sz w:val="24"/>
        <w:szCs w:val="24"/>
      </w:rPr>
      <w:t>202</w:t>
    </w:r>
    <w:r w:rsidR="00946C20">
      <w:rPr>
        <w:i/>
        <w:sz w:val="24"/>
        <w:szCs w:val="24"/>
      </w:rPr>
      <w:t>4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8582A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6C20" w:rsidRDefault="00946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489B"/>
    <w:multiLevelType w:val="hybridMultilevel"/>
    <w:tmpl w:val="30187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037089">
    <w:abstractNumId w:val="2"/>
  </w:num>
  <w:num w:numId="2" w16cid:durableId="255745857">
    <w:abstractNumId w:val="1"/>
  </w:num>
  <w:num w:numId="3" w16cid:durableId="56232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26"/>
    <w:rsid w:val="001062DD"/>
    <w:rsid w:val="00110679"/>
    <w:rsid w:val="001D62B5"/>
    <w:rsid w:val="002A7A77"/>
    <w:rsid w:val="00416D26"/>
    <w:rsid w:val="006568CE"/>
    <w:rsid w:val="00671386"/>
    <w:rsid w:val="00814AEF"/>
    <w:rsid w:val="008F4D0B"/>
    <w:rsid w:val="00946C20"/>
    <w:rsid w:val="00AD3211"/>
    <w:rsid w:val="00C17343"/>
    <w:rsid w:val="00C82ACA"/>
    <w:rsid w:val="00CD1F18"/>
    <w:rsid w:val="00CE428E"/>
    <w:rsid w:val="00D20D35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DD24D"/>
  <w15:chartTrackingRefBased/>
  <w15:docId w15:val="{F29AA761-4BA7-5943-983D-A210D33D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mayriromero/Downloads/Status%20Reports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(4).dotx</Template>
  <TotalTime>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Dimayri Romero</cp:lastModifiedBy>
  <cp:revision>2</cp:revision>
  <dcterms:created xsi:type="dcterms:W3CDTF">2024-02-05T19:36:00Z</dcterms:created>
  <dcterms:modified xsi:type="dcterms:W3CDTF">2024-02-05T19:52:00Z</dcterms:modified>
</cp:coreProperties>
</file>