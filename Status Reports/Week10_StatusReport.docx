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8F4D0B" w:rsidRDefault="008F4A8F" w:rsidP="008F4A8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Matt </w:t>
      </w:r>
      <w:proofErr w:type="spellStart"/>
      <w:r>
        <w:rPr>
          <w:rFonts w:ascii="Helvetica" w:hAnsi="Helvetica" w:cs="Helvetica"/>
          <w:i/>
          <w:color w:val="000000"/>
        </w:rPr>
        <w:t>Frayser</w:t>
      </w:r>
      <w:proofErr w:type="spellEnd"/>
    </w:p>
    <w:p w:rsidR="008F4A8F" w:rsidRDefault="008F4A8F" w:rsidP="008F4A8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Jennifer Bonda</w:t>
      </w:r>
    </w:p>
    <w:p w:rsidR="008F4A8F" w:rsidRDefault="008F4A8F" w:rsidP="008F4A8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Valencia Carter</w:t>
      </w:r>
    </w:p>
    <w:p w:rsidR="008F4A8F" w:rsidRPr="008F4A8F" w:rsidRDefault="008F4A8F" w:rsidP="008F4A8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Dimayri</w:t>
      </w:r>
      <w:proofErr w:type="spellEnd"/>
      <w:r>
        <w:rPr>
          <w:rFonts w:ascii="Helvetica" w:hAnsi="Helvetica" w:cs="Helvetica"/>
          <w:i/>
          <w:color w:val="000000"/>
        </w:rPr>
        <w:t xml:space="preserve"> Romero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62D6E" w:rsidRDefault="009B4FD6" w:rsidP="009B4FD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Updated </w:t>
      </w:r>
      <w:proofErr w:type="spellStart"/>
      <w:r>
        <w:rPr>
          <w:rFonts w:ascii="Helvetica" w:hAnsi="Helvetica" w:cs="Helvetica"/>
          <w:i/>
          <w:color w:val="000000"/>
        </w:rPr>
        <w:t>ddl</w:t>
      </w:r>
      <w:proofErr w:type="spellEnd"/>
      <w:r>
        <w:rPr>
          <w:rFonts w:ascii="Helvetica" w:hAnsi="Helvetica" w:cs="Helvetica"/>
          <w:i/>
          <w:color w:val="000000"/>
        </w:rPr>
        <w:t xml:space="preserve"> file for final database design</w:t>
      </w:r>
    </w:p>
    <w:p w:rsidR="00CE428E" w:rsidRPr="009B4FD6" w:rsidRDefault="00C62D6E" w:rsidP="009B4FD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Compiled all relevant paper results</w:t>
      </w:r>
      <w:r w:rsidR="00CE428E" w:rsidRPr="009B4FD6"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Default="009B4FD6" w:rsidP="009B4FD6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Insert papers and data into database – 03/27/2024</w:t>
      </w:r>
    </w:p>
    <w:p w:rsidR="00C62D6E" w:rsidRPr="009B4FD6" w:rsidRDefault="00C62D6E" w:rsidP="009B4FD6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Add admin login to homepage for access to </w:t>
      </w:r>
      <w:proofErr w:type="spellStart"/>
      <w:r>
        <w:rPr>
          <w:rFonts w:ascii="Helvetica" w:hAnsi="Helvetica" w:cs="Helvetica"/>
          <w:i/>
          <w:color w:val="000000"/>
        </w:rPr>
        <w:t>Pubmed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api</w:t>
      </w:r>
      <w:proofErr w:type="spellEnd"/>
      <w:r>
        <w:rPr>
          <w:rFonts w:ascii="Helvetica" w:hAnsi="Helvetica" w:cs="Helvetica"/>
          <w:i/>
          <w:color w:val="000000"/>
        </w:rPr>
        <w:t xml:space="preserve"> – 03/27/2024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321A5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5606F5" w:rsidRDefault="005606F5" w:rsidP="005606F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current issues</w:t>
      </w:r>
    </w:p>
    <w:sectPr w:rsidR="008F4D0B" w:rsidRPr="005606F5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7768" w:rsidRDefault="00A17768" w:rsidP="00110679">
      <w:pPr>
        <w:spacing w:after="0" w:line="240" w:lineRule="auto"/>
      </w:pPr>
      <w:r>
        <w:separator/>
      </w:r>
    </w:p>
  </w:endnote>
  <w:endnote w:type="continuationSeparator" w:id="0">
    <w:p w:rsidR="00A17768" w:rsidRDefault="00A1776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7768" w:rsidRDefault="00A17768" w:rsidP="00110679">
      <w:pPr>
        <w:spacing w:after="0" w:line="240" w:lineRule="auto"/>
      </w:pPr>
      <w:r>
        <w:separator/>
      </w:r>
    </w:p>
  </w:footnote>
  <w:footnote w:type="continuationSeparator" w:id="0">
    <w:p w:rsidR="00A17768" w:rsidRDefault="00A1776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4A8F" w:rsidRDefault="008F4A8F" w:rsidP="008F4A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0"/>
        <w:szCs w:val="30"/>
      </w:rPr>
    </w:pPr>
    <w:r>
      <w:rPr>
        <w:rFonts w:ascii="Calibri" w:eastAsia="Calibri" w:hAnsi="Calibri" w:cs="Calibri"/>
        <w:b/>
        <w:color w:val="000000"/>
        <w:sz w:val="30"/>
        <w:szCs w:val="30"/>
      </w:rPr>
      <w:t>CS-24-333  -  Developing a central hub for gender outcome programs in STEMM</w:t>
    </w:r>
  </w:p>
  <w:p w:rsidR="008F4A8F" w:rsidRDefault="008F4A8F" w:rsidP="008F4A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rFonts w:ascii="Calibri" w:eastAsia="Calibri" w:hAnsi="Calibri" w:cs="Calibri"/>
        <w:b/>
        <w:color w:val="000000"/>
        <w:sz w:val="32"/>
        <w:szCs w:val="32"/>
      </w:rPr>
      <w:t>Status Report</w:t>
    </w:r>
  </w:p>
  <w:p w:rsidR="00110679" w:rsidRPr="008F4D0B" w:rsidRDefault="008F4A8F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Week 10 – Mar 18 – 22, 2024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75050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842885">
    <w:abstractNumId w:val="1"/>
  </w:num>
  <w:num w:numId="2" w16cid:durableId="111451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C4"/>
    <w:rsid w:val="001062DD"/>
    <w:rsid w:val="00110679"/>
    <w:rsid w:val="002A7A77"/>
    <w:rsid w:val="00321A59"/>
    <w:rsid w:val="005606F5"/>
    <w:rsid w:val="00671386"/>
    <w:rsid w:val="00731919"/>
    <w:rsid w:val="007712C4"/>
    <w:rsid w:val="00814AEF"/>
    <w:rsid w:val="008F4A8F"/>
    <w:rsid w:val="008F4D0B"/>
    <w:rsid w:val="009B4FD6"/>
    <w:rsid w:val="00A17768"/>
    <w:rsid w:val="00AD3211"/>
    <w:rsid w:val="00C17343"/>
    <w:rsid w:val="00C62D6E"/>
    <w:rsid w:val="00C82ACA"/>
    <w:rsid w:val="00CD1F18"/>
    <w:rsid w:val="00CE428E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B45B4"/>
  <w15:chartTrackingRefBased/>
  <w15:docId w15:val="{72B6AF71-2C4C-BA4C-955D-0335ADCE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mayriromero/Downloads/Status%20Reports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(5).dotx</Template>
  <TotalTime>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Dimayri Romero</cp:lastModifiedBy>
  <cp:revision>3</cp:revision>
  <dcterms:created xsi:type="dcterms:W3CDTF">2024-04-03T01:38:00Z</dcterms:created>
  <dcterms:modified xsi:type="dcterms:W3CDTF">2024-04-03T22:41:00Z</dcterms:modified>
</cp:coreProperties>
</file>