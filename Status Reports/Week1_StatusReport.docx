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04716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 Frayer</w:t>
      </w:r>
    </w:p>
    <w:p w:rsidR="008F4D0B" w:rsidRDefault="0004716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04716E" w:rsidRDefault="0004716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04716E" w:rsidRPr="008F4D0B" w:rsidRDefault="0004716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Dimayri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Pr="0004716E" w:rsidRDefault="0004716E" w:rsidP="0004716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Made a plan for the spring semester</w:t>
      </w:r>
      <w:r w:rsidR="00CE428E" w:rsidRPr="0004716E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04716E" w:rsidRDefault="008F4D0B" w:rsidP="0004716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Milestone – </w:t>
      </w:r>
      <w:r w:rsidR="0004716E">
        <w:rPr>
          <w:rFonts w:ascii="Helvetica" w:hAnsi="Helvetica" w:cs="Helvetica"/>
          <w:i/>
          <w:color w:val="000000"/>
        </w:rPr>
        <w:t>set up a meeting with advisors to discuss our plans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E85A20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04716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B22" w:rsidRDefault="00A43B22" w:rsidP="00110679">
      <w:pPr>
        <w:spacing w:after="0" w:line="240" w:lineRule="auto"/>
      </w:pPr>
      <w:r>
        <w:separator/>
      </w:r>
    </w:p>
  </w:endnote>
  <w:endnote w:type="continuationSeparator" w:id="0">
    <w:p w:rsidR="00A43B22" w:rsidRDefault="00A43B2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B22" w:rsidRDefault="00A43B22" w:rsidP="00110679">
      <w:pPr>
        <w:spacing w:after="0" w:line="240" w:lineRule="auto"/>
      </w:pPr>
      <w:r>
        <w:separator/>
      </w:r>
    </w:p>
  </w:footnote>
  <w:footnote w:type="continuationSeparator" w:id="0">
    <w:p w:rsidR="00A43B22" w:rsidRDefault="00A43B2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679" w:rsidRPr="0004716E" w:rsidRDefault="008F4D0B" w:rsidP="00110679">
    <w:pPr>
      <w:pStyle w:val="Header"/>
      <w:jc w:val="center"/>
      <w:rPr>
        <w:b/>
        <w:sz w:val="30"/>
        <w:szCs w:val="30"/>
      </w:rPr>
    </w:pPr>
    <w:r w:rsidRPr="0004716E">
      <w:rPr>
        <w:b/>
        <w:sz w:val="30"/>
        <w:szCs w:val="30"/>
      </w:rPr>
      <w:t>CS</w:t>
    </w:r>
    <w:r w:rsidR="0004716E" w:rsidRPr="0004716E">
      <w:rPr>
        <w:b/>
        <w:sz w:val="30"/>
        <w:szCs w:val="30"/>
      </w:rPr>
      <w:t>-24-333</w:t>
    </w:r>
    <w:r w:rsidR="00110679" w:rsidRPr="0004716E">
      <w:rPr>
        <w:b/>
        <w:sz w:val="30"/>
        <w:szCs w:val="30"/>
      </w:rPr>
      <w:t xml:space="preserve">  -  </w:t>
    </w:r>
    <w:r w:rsidR="0004716E" w:rsidRPr="0004716E">
      <w:rPr>
        <w:b/>
        <w:sz w:val="30"/>
        <w:szCs w:val="30"/>
      </w:rPr>
      <w:t>Developing a central hub for gender outcome programs in STEMM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04716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1 - Jan </w:t>
    </w:r>
    <w:r w:rsidR="009A1470">
      <w:rPr>
        <w:i/>
        <w:sz w:val="24"/>
        <w:szCs w:val="24"/>
      </w:rPr>
      <w:t>15</w:t>
    </w:r>
    <w:r>
      <w:rPr>
        <w:i/>
        <w:sz w:val="24"/>
        <w:szCs w:val="24"/>
      </w:rPr>
      <w:t xml:space="preserve"> – </w:t>
    </w:r>
    <w:r w:rsidR="009A1470">
      <w:rPr>
        <w:i/>
        <w:sz w:val="24"/>
        <w:szCs w:val="24"/>
      </w:rPr>
      <w:t>19</w:t>
    </w:r>
    <w:r>
      <w:rPr>
        <w:i/>
        <w:sz w:val="24"/>
        <w:szCs w:val="24"/>
      </w:rPr>
      <w:t>, 202</w:t>
    </w:r>
    <w:r w:rsidR="009A1470">
      <w:rPr>
        <w:i/>
        <w:sz w:val="24"/>
        <w:szCs w:val="24"/>
      </w:rPr>
      <w:t>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7D5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484565">
    <w:abstractNumId w:val="1"/>
  </w:num>
  <w:num w:numId="2" w16cid:durableId="207842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E"/>
    <w:rsid w:val="0004716E"/>
    <w:rsid w:val="001062DD"/>
    <w:rsid w:val="00110679"/>
    <w:rsid w:val="00284756"/>
    <w:rsid w:val="002A7A77"/>
    <w:rsid w:val="00603B30"/>
    <w:rsid w:val="00671386"/>
    <w:rsid w:val="00814AEF"/>
    <w:rsid w:val="008F4D0B"/>
    <w:rsid w:val="009A1470"/>
    <w:rsid w:val="00A43B22"/>
    <w:rsid w:val="00AD3211"/>
    <w:rsid w:val="00C17343"/>
    <w:rsid w:val="00C82ACA"/>
    <w:rsid w:val="00CD1F18"/>
    <w:rsid w:val="00CE428E"/>
    <w:rsid w:val="00E85A20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DDDB5"/>
  <w15:chartTrackingRefBased/>
  <w15:docId w15:val="{135FE10E-D28E-3F41-8B35-EF6BCA7D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(3).dotx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2</cp:revision>
  <dcterms:created xsi:type="dcterms:W3CDTF">2024-02-05T19:24:00Z</dcterms:created>
  <dcterms:modified xsi:type="dcterms:W3CDTF">2024-02-05T19:52:00Z</dcterms:modified>
</cp:coreProperties>
</file>