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8F4D0B" w:rsidRDefault="0071060A" w:rsidP="0071060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Matt Frayser</w:t>
      </w:r>
    </w:p>
    <w:p w:rsidR="0071060A" w:rsidRDefault="0071060A" w:rsidP="0071060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Jennifer Bonda</w:t>
      </w:r>
    </w:p>
    <w:p w:rsidR="0071060A" w:rsidRDefault="0071060A" w:rsidP="0071060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Valencia Carter</w:t>
      </w:r>
    </w:p>
    <w:p w:rsidR="0071060A" w:rsidRPr="0071060A" w:rsidRDefault="0071060A" w:rsidP="0071060A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Dimayri Romero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CE428E" w:rsidRDefault="008F6CAC" w:rsidP="008F4D0B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Created and pushed backend </w:t>
      </w:r>
      <w:proofErr w:type="spellStart"/>
      <w:r>
        <w:rPr>
          <w:rFonts w:ascii="Helvetica" w:hAnsi="Helvetica" w:cs="Helvetica"/>
          <w:i/>
          <w:color w:val="000000"/>
        </w:rPr>
        <w:t>ddl</w:t>
      </w:r>
      <w:proofErr w:type="spellEnd"/>
      <w:r>
        <w:rPr>
          <w:rFonts w:ascii="Helvetica" w:hAnsi="Helvetica" w:cs="Helvetica"/>
          <w:i/>
          <w:color w:val="000000"/>
        </w:rPr>
        <w:t xml:space="preserve"> file to create the database</w:t>
      </w:r>
    </w:p>
    <w:p w:rsidR="00CE428E" w:rsidRPr="00F61533" w:rsidRDefault="008F6CAC" w:rsidP="00F61533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Code </w:t>
      </w:r>
      <w:r w:rsidR="00F61533">
        <w:rPr>
          <w:rFonts w:ascii="Helvetica" w:hAnsi="Helvetica" w:cs="Helvetica"/>
          <w:i/>
          <w:color w:val="000000"/>
        </w:rPr>
        <w:t>four total</w:t>
      </w:r>
      <w:r>
        <w:rPr>
          <w:rFonts w:ascii="Helvetica" w:hAnsi="Helvetica" w:cs="Helvetica"/>
          <w:i/>
          <w:color w:val="000000"/>
        </w:rPr>
        <w:t xml:space="preserve"> pages for the website – frontend</w:t>
      </w:r>
    </w:p>
    <w:p w:rsidR="00CE428E" w:rsidRDefault="00CE428E" w:rsidP="008F4D0B">
      <w:pPr>
        <w:pStyle w:val="ListParagraph"/>
        <w:spacing w:after="0" w:line="240" w:lineRule="auto"/>
        <w:ind w:left="360" w:hanging="90"/>
        <w:rPr>
          <w:rFonts w:ascii="Helvetica" w:hAnsi="Helvetica" w:cs="Helvetica"/>
          <w:color w:val="000000"/>
        </w:rPr>
      </w:pPr>
    </w:p>
    <w:p w:rsid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left="360" w:hanging="9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Default="008F6CAC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Edit homepage design – 03/13/2024</w:t>
      </w:r>
    </w:p>
    <w:p w:rsidR="008F6CAC" w:rsidRDefault="008F6CAC" w:rsidP="008F6CAC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Have less whitespace on homepage</w:t>
      </w:r>
    </w:p>
    <w:p w:rsidR="008F6CAC" w:rsidRDefault="008F6CAC" w:rsidP="008F6CAC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Add summary</w:t>
      </w:r>
    </w:p>
    <w:p w:rsidR="008F6CAC" w:rsidRDefault="008F6CAC" w:rsidP="008F6CAC">
      <w:pPr>
        <w:pStyle w:val="NormalWeb"/>
        <w:numPr>
          <w:ilvl w:val="1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Have advanced search using filters</w:t>
      </w:r>
    </w:p>
    <w:p w:rsidR="008F6CAC" w:rsidRDefault="001D3945" w:rsidP="008F6CA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Gather more papers to fill the database – 03/13/2024</w:t>
      </w:r>
    </w:p>
    <w:p w:rsidR="001D3945" w:rsidRDefault="001D3945" w:rsidP="008F6CA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 xml:space="preserve">Research on creating a scraper to automatically sort through and find papers – 03/13/2024 </w:t>
      </w:r>
    </w:p>
    <w:p w:rsidR="001D3945" w:rsidRPr="008F6CAC" w:rsidRDefault="001D3945" w:rsidP="008F6CAC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Research PubMed API – 03/13/2024</w:t>
      </w:r>
    </w:p>
    <w:p w:rsidR="008F6CAC" w:rsidRPr="008F6CAC" w:rsidRDefault="008F6CAC" w:rsidP="008F6CAC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i/>
          <w:color w:val="000000"/>
        </w:rPr>
      </w:pPr>
    </w:p>
    <w:p w:rsidR="006A5D40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F55E25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No current issues</w:t>
      </w:r>
    </w:p>
    <w:sectPr w:rsidR="008F4D0B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B79A5" w:rsidRDefault="004B79A5" w:rsidP="00110679">
      <w:pPr>
        <w:spacing w:after="0" w:line="240" w:lineRule="auto"/>
      </w:pPr>
      <w:r>
        <w:separator/>
      </w:r>
    </w:p>
  </w:endnote>
  <w:endnote w:type="continuationSeparator" w:id="0">
    <w:p w:rsidR="004B79A5" w:rsidRDefault="004B79A5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B79A5" w:rsidRDefault="004B79A5" w:rsidP="00110679">
      <w:pPr>
        <w:spacing w:after="0" w:line="240" w:lineRule="auto"/>
      </w:pPr>
      <w:r>
        <w:separator/>
      </w:r>
    </w:p>
  </w:footnote>
  <w:footnote w:type="continuationSeparator" w:id="0">
    <w:p w:rsidR="004B79A5" w:rsidRDefault="004B79A5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1060A" w:rsidRDefault="0071060A" w:rsidP="007106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rFonts w:ascii="Calibri" w:eastAsia="Calibri" w:hAnsi="Calibri" w:cs="Calibri"/>
        <w:b/>
        <w:color w:val="000000"/>
        <w:sz w:val="30"/>
        <w:szCs w:val="30"/>
      </w:rPr>
      <w:t>CS-24-333  -  Developing a central hub for gender outcome programs in STEMM</w:t>
    </w:r>
  </w:p>
  <w:p w:rsidR="0071060A" w:rsidRDefault="0071060A" w:rsidP="0071060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rFonts w:ascii="Calibri" w:eastAsia="Calibri" w:hAnsi="Calibri" w:cs="Calibri"/>
        <w:b/>
        <w:color w:val="000000"/>
        <w:sz w:val="32"/>
        <w:szCs w:val="32"/>
      </w:rPr>
      <w:t>Status Report</w:t>
    </w:r>
  </w:p>
  <w:p w:rsidR="00110679" w:rsidRPr="008F4D0B" w:rsidRDefault="0071060A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 xml:space="preserve">Week </w:t>
    </w:r>
    <w:r w:rsidR="009B4FD3">
      <w:rPr>
        <w:i/>
        <w:sz w:val="24"/>
        <w:szCs w:val="24"/>
      </w:rPr>
      <w:t>7</w:t>
    </w:r>
    <w:r>
      <w:rPr>
        <w:i/>
        <w:sz w:val="24"/>
        <w:szCs w:val="24"/>
      </w:rPr>
      <w:t xml:space="preserve"> – Feb 26 – Mar 1, 2024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3BB60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&#13;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983754">
    <w:abstractNumId w:val="1"/>
  </w:num>
  <w:num w:numId="2" w16cid:durableId="1888180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B6"/>
    <w:rsid w:val="001062DD"/>
    <w:rsid w:val="00110679"/>
    <w:rsid w:val="001B1804"/>
    <w:rsid w:val="001D3945"/>
    <w:rsid w:val="002A7A77"/>
    <w:rsid w:val="004B79A5"/>
    <w:rsid w:val="00671386"/>
    <w:rsid w:val="006A5D40"/>
    <w:rsid w:val="0071060A"/>
    <w:rsid w:val="00814AEF"/>
    <w:rsid w:val="008F4D0B"/>
    <w:rsid w:val="008F6CAC"/>
    <w:rsid w:val="009B4FD3"/>
    <w:rsid w:val="00AD3211"/>
    <w:rsid w:val="00C17343"/>
    <w:rsid w:val="00C82ACA"/>
    <w:rsid w:val="00CD1F18"/>
    <w:rsid w:val="00CE428E"/>
    <w:rsid w:val="00F15F74"/>
    <w:rsid w:val="00F55E25"/>
    <w:rsid w:val="00F61533"/>
    <w:rsid w:val="00FA5BB6"/>
    <w:rsid w:val="00FE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F8A5E"/>
  <w15:chartTrackingRefBased/>
  <w15:docId w15:val="{C6B29FE4-7956-FC40-9357-0314711E1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imayriromero/Downloads/Status%20Reports%20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 (5).dotx</Template>
  <TotalTime>24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Dimayri Romero</cp:lastModifiedBy>
  <cp:revision>6</cp:revision>
  <dcterms:created xsi:type="dcterms:W3CDTF">2024-04-03T01:37:00Z</dcterms:created>
  <dcterms:modified xsi:type="dcterms:W3CDTF">2024-04-03T22:59:00Z</dcterms:modified>
</cp:coreProperties>
</file>